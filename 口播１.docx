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FBF6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-255905</wp:posOffset>
                </wp:positionV>
                <wp:extent cx="3249930" cy="906780"/>
                <wp:effectExtent l="0" t="0" r="76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93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5A19"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短视频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拍摄脚本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pt;margin-top:-20.15pt;height:71.4pt;width:255.9pt;z-index:-251657216;mso-width-relative:page;mso-height-relative:page;" filled="f" stroked="f" coordsize="21600,21600" o:gfxdata="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LCbt3AAAAAsBAAAPAAAAAAAAAAEAIAAAACIA&#10;AABkcnMvZG93bnJldi54bWxQSwECFAAUAAAACACHTuJAmgTiYD4CAABm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AF5A19"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短视频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拍摄脚本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page" w:horzAnchor="page" w:tblpXSpec="center" w:tblpY="2307"/>
        <w:tblOverlap w:val="never"/>
        <w:tblW w:w="102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99"/>
        <w:gridCol w:w="1815"/>
        <w:gridCol w:w="1411"/>
        <w:gridCol w:w="69"/>
        <w:gridCol w:w="3124"/>
        <w:gridCol w:w="842"/>
        <w:gridCol w:w="1242"/>
      </w:tblGrid>
      <w:tr w14:paraId="5405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8" w:hRule="atLeast"/>
          <w:jc w:val="center"/>
        </w:trPr>
        <w:tc>
          <w:tcPr>
            <w:tcW w:w="5029" w:type="dxa"/>
            <w:gridSpan w:val="5"/>
            <w:vAlign w:val="center"/>
          </w:tcPr>
          <w:p w14:paraId="1009A5AD"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出境演员：女演员</w:t>
            </w:r>
          </w:p>
        </w:tc>
        <w:tc>
          <w:tcPr>
            <w:tcW w:w="5208" w:type="dxa"/>
            <w:gridSpan w:val="3"/>
            <w:vAlign w:val="center"/>
          </w:tcPr>
          <w:p w14:paraId="653EE044"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拍摄地点：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4s店</w:t>
            </w:r>
          </w:p>
        </w:tc>
      </w:tr>
      <w:tr w14:paraId="560A9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0237" w:type="dxa"/>
            <w:gridSpan w:val="8"/>
            <w:vAlign w:val="center"/>
          </w:tcPr>
          <w:p w14:paraId="6AB12B5C"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拍摄主题：</w:t>
            </w:r>
          </w:p>
        </w:tc>
      </w:tr>
      <w:tr w14:paraId="6D899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735" w:type="dxa"/>
            <w:vAlign w:val="center"/>
          </w:tcPr>
          <w:p w14:paraId="0C5415FC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镜号</w:t>
            </w:r>
          </w:p>
        </w:tc>
        <w:tc>
          <w:tcPr>
            <w:tcW w:w="999" w:type="dxa"/>
            <w:vAlign w:val="center"/>
          </w:tcPr>
          <w:p w14:paraId="19455B91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景别</w:t>
            </w:r>
          </w:p>
        </w:tc>
        <w:tc>
          <w:tcPr>
            <w:tcW w:w="1815" w:type="dxa"/>
            <w:vAlign w:val="center"/>
          </w:tcPr>
          <w:p w14:paraId="683E4076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拍摄方法</w:t>
            </w:r>
          </w:p>
        </w:tc>
        <w:tc>
          <w:tcPr>
            <w:tcW w:w="1411" w:type="dxa"/>
            <w:vAlign w:val="center"/>
          </w:tcPr>
          <w:p w14:paraId="654C18B8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拍摄画面</w:t>
            </w:r>
          </w:p>
        </w:tc>
        <w:tc>
          <w:tcPr>
            <w:tcW w:w="3193" w:type="dxa"/>
            <w:gridSpan w:val="2"/>
            <w:vAlign w:val="center"/>
          </w:tcPr>
          <w:p w14:paraId="12B150F0"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字幕</w:t>
            </w:r>
          </w:p>
        </w:tc>
        <w:tc>
          <w:tcPr>
            <w:tcW w:w="842" w:type="dxa"/>
            <w:vAlign w:val="center"/>
          </w:tcPr>
          <w:p w14:paraId="5A16F969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音乐</w:t>
            </w:r>
          </w:p>
        </w:tc>
        <w:tc>
          <w:tcPr>
            <w:tcW w:w="1242" w:type="dxa"/>
            <w:vAlign w:val="center"/>
          </w:tcPr>
          <w:p w14:paraId="22E4B6DA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</w:tr>
      <w:tr w14:paraId="227A5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737A74EC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dxa"/>
            <w:vAlign w:val="center"/>
          </w:tcPr>
          <w:p w14:paraId="7CE8A75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中景</w:t>
            </w:r>
          </w:p>
        </w:tc>
        <w:tc>
          <w:tcPr>
            <w:tcW w:w="1815" w:type="dxa"/>
            <w:vAlign w:val="center"/>
          </w:tcPr>
          <w:p w14:paraId="44D920E9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平视直拍，机器跟人移动</w:t>
            </w:r>
          </w:p>
        </w:tc>
        <w:tc>
          <w:tcPr>
            <w:tcW w:w="1411" w:type="dxa"/>
            <w:vAlign w:val="center"/>
          </w:tcPr>
          <w:p w14:paraId="7D9DDB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主播走路出场</w:t>
            </w:r>
          </w:p>
        </w:tc>
        <w:tc>
          <w:tcPr>
            <w:tcW w:w="3193" w:type="dxa"/>
            <w:gridSpan w:val="2"/>
            <w:vAlign w:val="center"/>
          </w:tcPr>
          <w:p w14:paraId="40FDCDBD"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2A5F0C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轻快纯音乐bgm</w:t>
            </w:r>
          </w:p>
        </w:tc>
        <w:tc>
          <w:tcPr>
            <w:tcW w:w="1242" w:type="dxa"/>
            <w:vAlign w:val="center"/>
          </w:tcPr>
          <w:p w14:paraId="383752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5FF75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72E4F021"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dxa"/>
            <w:vAlign w:val="center"/>
          </w:tcPr>
          <w:p w14:paraId="6D44709E"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近景</w:t>
            </w:r>
          </w:p>
        </w:tc>
        <w:tc>
          <w:tcPr>
            <w:tcW w:w="1815" w:type="dxa"/>
            <w:vAlign w:val="center"/>
          </w:tcPr>
          <w:p w14:paraId="23732E99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平视直拍</w:t>
            </w:r>
          </w:p>
        </w:tc>
        <w:tc>
          <w:tcPr>
            <w:tcW w:w="1411" w:type="dxa"/>
            <w:vAlign w:val="center"/>
          </w:tcPr>
          <w:p w14:paraId="7AD829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主播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口播</w:t>
            </w:r>
          </w:p>
        </w:tc>
        <w:tc>
          <w:tcPr>
            <w:tcW w:w="3193" w:type="dxa"/>
            <w:gridSpan w:val="2"/>
            <w:vAlign w:val="center"/>
          </w:tcPr>
          <w:p w14:paraId="5EC0EA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E057153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27F490D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6969B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4D486EE4"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99" w:type="dxa"/>
            <w:vAlign w:val="center"/>
          </w:tcPr>
          <w:p w14:paraId="229C359B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中景</w:t>
            </w:r>
          </w:p>
        </w:tc>
        <w:tc>
          <w:tcPr>
            <w:tcW w:w="1815" w:type="dxa"/>
            <w:vAlign w:val="center"/>
          </w:tcPr>
          <w:p w14:paraId="124F729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平视直拍</w:t>
            </w:r>
          </w:p>
        </w:tc>
        <w:tc>
          <w:tcPr>
            <w:tcW w:w="1411" w:type="dxa"/>
            <w:vAlign w:val="center"/>
          </w:tcPr>
          <w:p w14:paraId="50C367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主播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口播</w:t>
            </w:r>
          </w:p>
        </w:tc>
        <w:tc>
          <w:tcPr>
            <w:tcW w:w="3193" w:type="dxa"/>
            <w:gridSpan w:val="2"/>
            <w:vAlign w:val="center"/>
          </w:tcPr>
          <w:p w14:paraId="016E11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579A901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0977A5FF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02833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53BF39FD"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99" w:type="dxa"/>
            <w:vAlign w:val="center"/>
          </w:tcPr>
          <w:p w14:paraId="2EC69755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近景</w:t>
            </w:r>
          </w:p>
        </w:tc>
        <w:tc>
          <w:tcPr>
            <w:tcW w:w="1815" w:type="dxa"/>
            <w:vAlign w:val="center"/>
          </w:tcPr>
          <w:p w14:paraId="5B2D969C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平视直拍</w:t>
            </w:r>
          </w:p>
        </w:tc>
        <w:tc>
          <w:tcPr>
            <w:tcW w:w="1411" w:type="dxa"/>
            <w:vAlign w:val="center"/>
          </w:tcPr>
          <w:p w14:paraId="23850B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主播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口播</w:t>
            </w:r>
          </w:p>
        </w:tc>
        <w:tc>
          <w:tcPr>
            <w:tcW w:w="3193" w:type="dxa"/>
            <w:gridSpan w:val="2"/>
            <w:vAlign w:val="center"/>
          </w:tcPr>
          <w:p w14:paraId="361EC4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29FB45A6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2A8B1ADA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3C2E3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7C67BE57"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99" w:type="dxa"/>
            <w:vAlign w:val="center"/>
          </w:tcPr>
          <w:p w14:paraId="6F5CBE60"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5" w:type="dxa"/>
            <w:vAlign w:val="center"/>
          </w:tcPr>
          <w:p w14:paraId="2959AFE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1" w:type="dxa"/>
            <w:vAlign w:val="center"/>
          </w:tcPr>
          <w:p w14:paraId="48746F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193" w:type="dxa"/>
            <w:gridSpan w:val="2"/>
            <w:vAlign w:val="center"/>
          </w:tcPr>
          <w:p w14:paraId="632D17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0845CA72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6F7B93E2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47F1F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0DCCB325"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99" w:type="dxa"/>
            <w:vAlign w:val="center"/>
          </w:tcPr>
          <w:p w14:paraId="1970032B"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5" w:type="dxa"/>
            <w:vAlign w:val="center"/>
          </w:tcPr>
          <w:p w14:paraId="4CA00486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1" w:type="dxa"/>
            <w:vAlign w:val="center"/>
          </w:tcPr>
          <w:p w14:paraId="0A3B0B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193" w:type="dxa"/>
            <w:gridSpan w:val="2"/>
            <w:vAlign w:val="center"/>
          </w:tcPr>
          <w:p w14:paraId="70D8B8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42257D6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338DAAF0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4511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28B3CE6B"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999" w:type="dxa"/>
            <w:vAlign w:val="center"/>
          </w:tcPr>
          <w:p w14:paraId="7B73EAFD"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5" w:type="dxa"/>
            <w:vAlign w:val="center"/>
          </w:tcPr>
          <w:p w14:paraId="4175B92A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1" w:type="dxa"/>
            <w:vAlign w:val="center"/>
          </w:tcPr>
          <w:p w14:paraId="2801D5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193" w:type="dxa"/>
            <w:gridSpan w:val="2"/>
            <w:vAlign w:val="center"/>
          </w:tcPr>
          <w:p w14:paraId="267173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F0CCA0E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590414A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184E1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2C151C43"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99" w:type="dxa"/>
            <w:vAlign w:val="center"/>
          </w:tcPr>
          <w:p w14:paraId="2C2351E5"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5" w:type="dxa"/>
            <w:vAlign w:val="center"/>
          </w:tcPr>
          <w:p w14:paraId="79EDEE3B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1" w:type="dxa"/>
            <w:vAlign w:val="center"/>
          </w:tcPr>
          <w:p w14:paraId="58230B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193" w:type="dxa"/>
            <w:gridSpan w:val="2"/>
            <w:vAlign w:val="center"/>
          </w:tcPr>
          <w:p w14:paraId="37BA2B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CCA0163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07B86CCF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58DE1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735" w:type="dxa"/>
            <w:vAlign w:val="center"/>
          </w:tcPr>
          <w:p w14:paraId="36ADE8D3"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  <w:bookmarkStart w:id="0" w:name="_GoBack"/>
            <w:bookmarkEnd w:id="0"/>
          </w:p>
        </w:tc>
        <w:tc>
          <w:tcPr>
            <w:tcW w:w="999" w:type="dxa"/>
            <w:vAlign w:val="center"/>
          </w:tcPr>
          <w:p w14:paraId="4895D22F"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5" w:type="dxa"/>
            <w:vAlign w:val="center"/>
          </w:tcPr>
          <w:p w14:paraId="40CBE2A6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1" w:type="dxa"/>
            <w:vAlign w:val="center"/>
          </w:tcPr>
          <w:p w14:paraId="50A1D6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193" w:type="dxa"/>
            <w:gridSpan w:val="2"/>
            <w:vAlign w:val="center"/>
          </w:tcPr>
          <w:p w14:paraId="27B9FA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42" w:type="dxa"/>
            <w:vAlign w:val="center"/>
          </w:tcPr>
          <w:p w14:paraId="75545182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center"/>
          </w:tcPr>
          <w:p w14:paraId="7E8DAEBD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63B6C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atLeast"/>
          <w:jc w:val="center"/>
        </w:trPr>
        <w:tc>
          <w:tcPr>
            <w:tcW w:w="10237" w:type="dxa"/>
            <w:gridSpan w:val="8"/>
            <w:vAlign w:val="top"/>
          </w:tcPr>
          <w:p w14:paraId="0DF497BF"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备注：</w:t>
            </w:r>
          </w:p>
        </w:tc>
      </w:tr>
    </w:tbl>
    <w:p w14:paraId="2D035FBA">
      <w:pPr>
        <w:tabs>
          <w:tab w:val="left" w:pos="146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134" w:right="850" w:bottom="1134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OCwiaGRpZCI6IjcxZGVlYjVjNjg3ZmU2NDk0NTcxOWU0MzFjMGE0N2FkIiwidXNlckNvdW50IjozfQ=="/>
  </w:docVars>
  <w:rsids>
    <w:rsidRoot w:val="42DB1A4D"/>
    <w:rsid w:val="04AD5C4D"/>
    <w:rsid w:val="05645149"/>
    <w:rsid w:val="05A60D08"/>
    <w:rsid w:val="0C135EE5"/>
    <w:rsid w:val="0C7A6FCB"/>
    <w:rsid w:val="0CA31D37"/>
    <w:rsid w:val="115C5C52"/>
    <w:rsid w:val="129B1196"/>
    <w:rsid w:val="132002F4"/>
    <w:rsid w:val="160020C5"/>
    <w:rsid w:val="175F09A8"/>
    <w:rsid w:val="17FE7BF8"/>
    <w:rsid w:val="18097948"/>
    <w:rsid w:val="2026133F"/>
    <w:rsid w:val="207A090A"/>
    <w:rsid w:val="28F34CB1"/>
    <w:rsid w:val="29C94E4A"/>
    <w:rsid w:val="2C8965FC"/>
    <w:rsid w:val="2F2234E6"/>
    <w:rsid w:val="31410B8C"/>
    <w:rsid w:val="323006E7"/>
    <w:rsid w:val="3ACD5E3D"/>
    <w:rsid w:val="3B0900F8"/>
    <w:rsid w:val="3D7F616A"/>
    <w:rsid w:val="42DB1A4D"/>
    <w:rsid w:val="43266365"/>
    <w:rsid w:val="434C1125"/>
    <w:rsid w:val="440F2B60"/>
    <w:rsid w:val="446D2B52"/>
    <w:rsid w:val="47620DC4"/>
    <w:rsid w:val="4C347883"/>
    <w:rsid w:val="4C5D2F45"/>
    <w:rsid w:val="4EF32345"/>
    <w:rsid w:val="504679CC"/>
    <w:rsid w:val="52923EF7"/>
    <w:rsid w:val="52DD25DD"/>
    <w:rsid w:val="5A83668A"/>
    <w:rsid w:val="5B806CB3"/>
    <w:rsid w:val="5E96063A"/>
    <w:rsid w:val="60FD5E26"/>
    <w:rsid w:val="64393796"/>
    <w:rsid w:val="69D67B2E"/>
    <w:rsid w:val="6D532342"/>
    <w:rsid w:val="6FE61247"/>
    <w:rsid w:val="704C550C"/>
    <w:rsid w:val="70DD36E3"/>
    <w:rsid w:val="714138AE"/>
    <w:rsid w:val="738812E5"/>
    <w:rsid w:val="752C7C0A"/>
    <w:rsid w:val="769B452E"/>
    <w:rsid w:val="780445B7"/>
    <w:rsid w:val="7A931CBF"/>
    <w:rsid w:val="7CC64C53"/>
    <w:rsid w:val="7CF86487"/>
    <w:rsid w:val="7E315227"/>
    <w:rsid w:val="7E61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648;&#26230;\AppData\Roaming\kingsoft\office6\templates\download\2a465490-a60f-4597-bae8-63c00d56f28b\&#30701;&#35270;&#39057;&#25293;&#25668;&#33050;&#26412;&#65288;&#20998;&#38236;&#22836;&#6528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短视频拍摄脚本（分镜头）.docx</Template>
  <Pages>1</Pages>
  <Words>165</Words>
  <Characters>172</Characters>
  <Lines>0</Lines>
  <Paragraphs>0</Paragraphs>
  <TotalTime>13</TotalTime>
  <ScaleCrop>false</ScaleCrop>
  <LinksUpToDate>false</LinksUpToDate>
  <CharactersWithSpaces>174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2024-06-20T08:27:00Z</dcterms:created>
  <dc:creator>WPS_402886834</dc:creator>
  <cp:lastModifiedBy>WPS_402886834</cp:lastModifiedBy>
  <dcterms:modified xsi:type="dcterms:W3CDTF">2024-07-09T15:40:33Z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7BDD95BD0A69462FBC34E404C41079DB_13</vt:lpwstr>
  </property>
  <property fmtid="{D5CDD505-2E9C-101B-9397-08002B2CF9AE}" pid="4" name="KSOTemplateUUID">
    <vt:lpwstr>v1.0_mb_hy+VQab2WGwQm+1vSqk17g==</vt:lpwstr>
  </property>
</Properties>
</file>